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4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51"/>
      </w:tblGrid>
      <w:tr w:rsidR="00692703" w:rsidRPr="009C434F" w14:paraId="7D62120E" w14:textId="77777777" w:rsidTr="00F51406">
        <w:trPr>
          <w:trHeight w:hRule="exact" w:val="1124"/>
        </w:trPr>
        <w:tc>
          <w:tcPr>
            <w:tcW w:w="9251" w:type="dxa"/>
            <w:tcMar>
              <w:top w:w="0" w:type="dxa"/>
              <w:bottom w:w="0" w:type="dxa"/>
            </w:tcMar>
          </w:tcPr>
          <w:p w14:paraId="2E50C8F2" w14:textId="77777777" w:rsidR="00692703" w:rsidRPr="009C434F" w:rsidRDefault="00B97029" w:rsidP="00913946">
            <w:pPr>
              <w:pStyle w:val="Title"/>
              <w:rPr>
                <w:rFonts w:ascii="Arial" w:hAnsi="Arial" w:cs="Arial"/>
                <w:sz w:val="44"/>
                <w:szCs w:val="40"/>
              </w:rPr>
            </w:pPr>
            <w:r w:rsidRPr="009C434F">
              <w:rPr>
                <w:rFonts w:ascii="Arial" w:hAnsi="Arial" w:cs="Arial"/>
                <w:sz w:val="44"/>
                <w:szCs w:val="40"/>
              </w:rPr>
              <w:t>Ting Xian</w:t>
            </w:r>
            <w:r w:rsidR="00692703" w:rsidRPr="009C434F">
              <w:rPr>
                <w:rFonts w:ascii="Arial" w:hAnsi="Arial" w:cs="Arial"/>
                <w:sz w:val="44"/>
                <w:szCs w:val="40"/>
              </w:rPr>
              <w:t xml:space="preserve"> </w:t>
            </w:r>
            <w:r w:rsidRPr="009C434F">
              <w:rPr>
                <w:rFonts w:ascii="Arial" w:hAnsi="Arial" w:cs="Arial"/>
                <w:sz w:val="44"/>
                <w:szCs w:val="40"/>
              </w:rPr>
              <w:t>Loo</w:t>
            </w:r>
          </w:p>
          <w:p w14:paraId="6C39C35A" w14:textId="5CF0FE3B" w:rsidR="00692703" w:rsidRPr="009C434F" w:rsidRDefault="00D830B3" w:rsidP="00913946">
            <w:pPr>
              <w:pStyle w:val="ContactInfo"/>
              <w:contextualSpacing w:val="0"/>
              <w:rPr>
                <w:rFonts w:ascii="Arial" w:hAnsi="Arial" w:cs="Arial"/>
              </w:rPr>
            </w:pPr>
            <w:r w:rsidRPr="009C434F">
              <w:rPr>
                <w:rFonts w:ascii="Arial" w:hAnsi="Arial" w:cs="Arial"/>
              </w:rPr>
              <w:t>Edgefield Plains S820118</w:t>
            </w:r>
            <w:r w:rsidR="00692703" w:rsidRPr="009C434F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Divider dot:"/>
                <w:tag w:val="Divider dot:"/>
                <w:id w:val="-1459182552"/>
                <w:placeholder>
                  <w:docPart w:val="304542FFD4614C268391F30FEBDA7FD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C434F">
                  <w:rPr>
                    <w:rFonts w:ascii="Arial" w:hAnsi="Arial" w:cs="Arial"/>
                  </w:rPr>
                  <w:t>·</w:t>
                </w:r>
              </w:sdtContent>
            </w:sdt>
            <w:r w:rsidR="00692703" w:rsidRPr="009C434F">
              <w:rPr>
                <w:rFonts w:ascii="Arial" w:hAnsi="Arial" w:cs="Arial"/>
              </w:rPr>
              <w:t xml:space="preserve"> </w:t>
            </w:r>
            <w:r w:rsidRPr="009C434F">
              <w:rPr>
                <w:rFonts w:ascii="Arial" w:hAnsi="Arial" w:cs="Arial"/>
              </w:rPr>
              <w:t>+65 8101-2687</w:t>
            </w:r>
            <w:r w:rsidR="00B01B3C" w:rsidRPr="009C434F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Divider dot:"/>
                <w:tag w:val="Divider dot:"/>
                <w:id w:val="1921915324"/>
                <w:placeholder>
                  <w:docPart w:val="31843D41F57F43E38056603F2C353239"/>
                </w:placeholder>
                <w:temporary/>
                <w:showingPlcHdr/>
                <w15:appearance w15:val="hidden"/>
              </w:sdtPr>
              <w:sdtEndPr/>
              <w:sdtContent>
                <w:r w:rsidR="00B01B3C" w:rsidRPr="009C434F">
                  <w:rPr>
                    <w:rFonts w:ascii="Arial" w:hAnsi="Arial" w:cs="Arial"/>
                  </w:rPr>
                  <w:t>·</w:t>
                </w:r>
              </w:sdtContent>
            </w:sdt>
            <w:r w:rsidR="00B01B3C" w:rsidRPr="009C434F">
              <w:rPr>
                <w:rFonts w:ascii="Arial" w:hAnsi="Arial" w:cs="Arial"/>
              </w:rPr>
              <w:t>DOB: 16/04/1994</w:t>
            </w:r>
          </w:p>
          <w:p w14:paraId="7F0852EC" w14:textId="2F750BC9" w:rsidR="00692703" w:rsidRPr="009C434F" w:rsidRDefault="009A6FE7" w:rsidP="00913946">
            <w:pPr>
              <w:pStyle w:val="ContactInfoEmphasis"/>
              <w:contextualSpacing w:val="0"/>
              <w:rPr>
                <w:rFonts w:ascii="Arial" w:hAnsi="Arial" w:cs="Arial"/>
              </w:rPr>
            </w:pPr>
            <w:hyperlink r:id="rId7" w:history="1">
              <w:r w:rsidR="00E31E5C" w:rsidRPr="006776A7">
                <w:rPr>
                  <w:rStyle w:val="Hyperlink"/>
                  <w:rFonts w:ascii="Arial" w:hAnsi="Arial" w:cs="Arial"/>
                </w:rPr>
                <w:t>chung_heon@hotmail.com</w:t>
              </w:r>
            </w:hyperlink>
            <w:r w:rsidR="00E31E5C">
              <w:rPr>
                <w:rFonts w:ascii="Arial" w:hAnsi="Arial" w:cs="Arial"/>
              </w:rPr>
              <w:t xml:space="preserve"> : </w:t>
            </w:r>
            <w:hyperlink r:id="rId8" w:history="1">
              <w:r w:rsidR="00E31E5C" w:rsidRPr="00E31E5C">
                <w:rPr>
                  <w:rFonts w:ascii="Arial" w:hAnsi="Arial" w:cs="Arial"/>
                  <w:b w:val="0"/>
                  <w:color w:val="0000FF"/>
                  <w:u w:val="single"/>
                </w:rPr>
                <w:t>https://chungheon-public-projects.github.io/</w:t>
              </w:r>
            </w:hyperlink>
          </w:p>
        </w:tc>
      </w:tr>
    </w:tbl>
    <w:p w14:paraId="4E5951D7" w14:textId="3DCFCD08" w:rsidR="004E01EB" w:rsidRPr="009C434F" w:rsidRDefault="004765EE" w:rsidP="004E01EB">
      <w:pPr>
        <w:pStyle w:val="Heading1"/>
        <w:rPr>
          <w:rFonts w:ascii="Arial" w:hAnsi="Arial" w:cs="Arial"/>
        </w:rPr>
      </w:pPr>
      <w:r w:rsidRPr="009C434F">
        <w:rPr>
          <w:rFonts w:ascii="Arial" w:hAnsi="Arial" w:cs="Arial"/>
        </w:rPr>
        <w:t>Professional PRofile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9C434F" w14:paraId="57963294" w14:textId="77777777" w:rsidTr="00D830B3">
        <w:tc>
          <w:tcPr>
            <w:tcW w:w="9290" w:type="dxa"/>
          </w:tcPr>
          <w:p w14:paraId="53A58C22" w14:textId="77777777" w:rsidR="00D830B3" w:rsidRPr="009C434F" w:rsidRDefault="00D830B3" w:rsidP="00D830B3">
            <w:pPr>
              <w:pStyle w:val="Heading4"/>
              <w:outlineLvl w:val="3"/>
              <w:rPr>
                <w:rFonts w:ascii="Arial" w:hAnsi="Arial" w:cs="Arial"/>
                <w:bCs/>
              </w:rPr>
            </w:pPr>
            <w:r w:rsidRPr="009C434F">
              <w:rPr>
                <w:rFonts w:ascii="Arial" w:hAnsi="Arial" w:cs="Arial"/>
              </w:rPr>
              <w:t>ASM Technology Singapore PTE LTD Technician (Contract-Based)</w:t>
            </w:r>
          </w:p>
          <w:p w14:paraId="10FDC4D4" w14:textId="77777777" w:rsidR="00D830B3" w:rsidRPr="009C434F" w:rsidRDefault="00D830B3" w:rsidP="00D830B3">
            <w:pPr>
              <w:pStyle w:val="Date"/>
              <w:rPr>
                <w:rFonts w:ascii="Arial" w:hAnsi="Arial" w:cs="Arial"/>
              </w:rPr>
            </w:pPr>
            <w:r w:rsidRPr="009C434F">
              <w:rPr>
                <w:rFonts w:ascii="Arial" w:hAnsi="Arial" w:cs="Arial"/>
              </w:rPr>
              <w:t>December 2016 – June 2017</w:t>
            </w:r>
          </w:p>
          <w:p w14:paraId="7274AFA3" w14:textId="3A9C7CFC" w:rsidR="001E3120" w:rsidRPr="009C434F" w:rsidRDefault="00D830B3" w:rsidP="001D0BF1">
            <w:pPr>
              <w:rPr>
                <w:rFonts w:ascii="Arial" w:hAnsi="Arial" w:cs="Arial"/>
              </w:rPr>
            </w:pPr>
            <w:r w:rsidRPr="009C434F">
              <w:rPr>
                <w:rFonts w:ascii="Arial" w:hAnsi="Arial" w:cs="Arial"/>
              </w:rPr>
              <w:t>Hardware Installation</w:t>
            </w:r>
            <w:r w:rsidRPr="009C434F">
              <w:rPr>
                <w:rFonts w:ascii="Arial" w:hAnsi="Arial" w:cs="Arial"/>
                <w:b/>
                <w:bCs/>
              </w:rPr>
              <w:t xml:space="preserve"> (No</w:t>
            </w:r>
            <w:r w:rsidR="00C110C6" w:rsidRPr="009C434F">
              <w:rPr>
                <w:rFonts w:ascii="Arial" w:hAnsi="Arial" w:cs="Arial"/>
                <w:b/>
                <w:bCs/>
              </w:rPr>
              <w:t>t</w:t>
            </w:r>
            <w:r w:rsidRPr="009C434F">
              <w:rPr>
                <w:rFonts w:ascii="Arial" w:hAnsi="Arial" w:cs="Arial"/>
                <w:b/>
                <w:bCs/>
              </w:rPr>
              <w:t xml:space="preserve"> software related)</w:t>
            </w:r>
          </w:p>
          <w:p w14:paraId="0182EA05" w14:textId="5DF96BD5" w:rsidR="00D830B3" w:rsidRPr="009C434F" w:rsidRDefault="00D830B3" w:rsidP="00D830B3">
            <w:pPr>
              <w:rPr>
                <w:rFonts w:ascii="Arial" w:hAnsi="Arial" w:cs="Arial"/>
              </w:rPr>
            </w:pPr>
            <w:r w:rsidRPr="009C434F">
              <w:rPr>
                <w:rFonts w:ascii="Arial" w:hAnsi="Arial" w:cs="Arial"/>
              </w:rPr>
              <w:t xml:space="preserve">Perform </w:t>
            </w:r>
            <w:r w:rsidR="00310298" w:rsidRPr="009C434F">
              <w:rPr>
                <w:rFonts w:ascii="Arial" w:hAnsi="Arial" w:cs="Arial"/>
              </w:rPr>
              <w:t>wire bond</w:t>
            </w:r>
            <w:r w:rsidRPr="009C434F">
              <w:rPr>
                <w:rFonts w:ascii="Arial" w:hAnsi="Arial" w:cs="Arial"/>
              </w:rPr>
              <w:t xml:space="preserve"> sub-module assembly, set-up and calibration in meeting desired specification.</w:t>
            </w:r>
          </w:p>
          <w:p w14:paraId="16586137" w14:textId="77777777" w:rsidR="00D830B3" w:rsidRPr="009C434F" w:rsidRDefault="00D830B3" w:rsidP="00D830B3">
            <w:pPr>
              <w:rPr>
                <w:rFonts w:ascii="Arial" w:hAnsi="Arial" w:cs="Arial"/>
              </w:rPr>
            </w:pPr>
            <w:r w:rsidRPr="009C434F">
              <w:rPr>
                <w:rFonts w:ascii="Arial" w:hAnsi="Arial" w:cs="Arial"/>
              </w:rPr>
              <w:t>Conduct checking and audit on the machines.</w:t>
            </w:r>
          </w:p>
        </w:tc>
      </w:tr>
    </w:tbl>
    <w:sdt>
      <w:sdtPr>
        <w:rPr>
          <w:rFonts w:ascii="Arial" w:hAnsi="Arial" w:cs="Arial"/>
        </w:rPr>
        <w:alias w:val="Education:"/>
        <w:tag w:val="Education:"/>
        <w:id w:val="-1908763273"/>
        <w:placeholder>
          <w:docPart w:val="2F0F53C592A5474892A467B551417DB9"/>
        </w:placeholder>
        <w:temporary/>
        <w:showingPlcHdr/>
        <w15:appearance w15:val="hidden"/>
      </w:sdtPr>
      <w:sdtEndPr/>
      <w:sdtContent>
        <w:p w14:paraId="381F3491" w14:textId="77777777" w:rsidR="00DA59AA" w:rsidRPr="009C434F" w:rsidRDefault="00DA59AA" w:rsidP="0097790C">
          <w:pPr>
            <w:pStyle w:val="Heading1"/>
            <w:rPr>
              <w:rFonts w:ascii="Arial" w:hAnsi="Arial" w:cs="Arial"/>
            </w:rPr>
          </w:pPr>
          <w:r w:rsidRPr="009C434F">
            <w:rPr>
              <w:rFonts w:ascii="Arial" w:hAnsi="Arial" w:cs="Arial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9C434F" w14:paraId="472A4B97" w14:textId="77777777" w:rsidTr="00D66A52">
        <w:tc>
          <w:tcPr>
            <w:tcW w:w="9355" w:type="dxa"/>
          </w:tcPr>
          <w:p w14:paraId="203063E9" w14:textId="77777777" w:rsidR="00D830B3" w:rsidRPr="009C434F" w:rsidRDefault="00D830B3" w:rsidP="00D830B3">
            <w:pPr>
              <w:pStyle w:val="Heading4"/>
              <w:outlineLvl w:val="3"/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University of Wollongong</w:t>
            </w:r>
          </w:p>
          <w:p w14:paraId="7B75B530" w14:textId="609354DF" w:rsidR="00D830B3" w:rsidRPr="009C434F" w:rsidRDefault="00D6556F" w:rsidP="00D830B3">
            <w:pPr>
              <w:pStyle w:val="Date"/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July</w:t>
            </w:r>
            <w:r w:rsidR="00D830B3" w:rsidRPr="009C434F">
              <w:rPr>
                <w:rFonts w:ascii="Arial" w:hAnsi="Arial" w:cs="Arial"/>
                <w:sz w:val="24"/>
                <w:szCs w:val="24"/>
              </w:rPr>
              <w:t xml:space="preserve"> 2017 – December 2019</w:t>
            </w:r>
          </w:p>
          <w:p w14:paraId="6DB4E094" w14:textId="77777777" w:rsidR="00D830B3" w:rsidRPr="009C434F" w:rsidRDefault="00D830B3" w:rsidP="00D830B3">
            <w:pPr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Bachelor of Computer Science (Digital Systems Security)</w:t>
            </w:r>
          </w:p>
          <w:p w14:paraId="4F188E91" w14:textId="77777777" w:rsidR="00D830B3" w:rsidRPr="009C434F" w:rsidRDefault="00D830B3" w:rsidP="00D830B3">
            <w:pPr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Final year project – Packet Sniffer Android App (Android/Java)</w:t>
            </w:r>
          </w:p>
          <w:p w14:paraId="7C2233CD" w14:textId="65A3D1A9" w:rsidR="007538DC" w:rsidRPr="009C434F" w:rsidRDefault="00D830B3" w:rsidP="007538DC">
            <w:pPr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An Android App that allows users to gather the network information of the connected network. Functions such as Promiscuous Network Packet Sniffing, Host Discovery, View</w:t>
            </w:r>
            <w:r w:rsidR="00C110C6" w:rsidRPr="009C43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C434F">
              <w:rPr>
                <w:rFonts w:ascii="Arial" w:hAnsi="Arial" w:cs="Arial"/>
                <w:sz w:val="24"/>
                <w:szCs w:val="24"/>
              </w:rPr>
              <w:t>Network Packet Files</w:t>
            </w:r>
            <w:r w:rsidR="00C110C6" w:rsidRPr="009C434F">
              <w:rPr>
                <w:rFonts w:ascii="Arial" w:hAnsi="Arial" w:cs="Arial"/>
                <w:sz w:val="24"/>
                <w:szCs w:val="24"/>
              </w:rPr>
              <w:t xml:space="preserve"> (.PCAP)</w:t>
            </w:r>
            <w:r w:rsidRPr="009C434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F61DF9" w:rsidRPr="009C434F" w14:paraId="6640AE82" w14:textId="77777777" w:rsidTr="00F61DF9">
        <w:tc>
          <w:tcPr>
            <w:tcW w:w="9355" w:type="dxa"/>
            <w:tcMar>
              <w:top w:w="216" w:type="dxa"/>
            </w:tcMar>
          </w:tcPr>
          <w:p w14:paraId="3CA2AD1B" w14:textId="77777777" w:rsidR="00D830B3" w:rsidRPr="009C434F" w:rsidRDefault="00D830B3" w:rsidP="00D830B3">
            <w:pPr>
              <w:pStyle w:val="Heading4"/>
              <w:outlineLvl w:val="3"/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Ngee Ann Polytechnic</w:t>
            </w:r>
          </w:p>
          <w:p w14:paraId="47D7C910" w14:textId="77777777" w:rsidR="00D830B3" w:rsidRPr="009C434F" w:rsidRDefault="00D830B3" w:rsidP="00D830B3">
            <w:pPr>
              <w:pStyle w:val="Date"/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April 2011 – May 2014</w:t>
            </w:r>
          </w:p>
          <w:p w14:paraId="3C494600" w14:textId="77777777" w:rsidR="00D830B3" w:rsidRPr="009C434F" w:rsidRDefault="00D830B3" w:rsidP="00D830B3">
            <w:pPr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Diploma in Electronics &amp; Computer Engineering</w:t>
            </w:r>
          </w:p>
          <w:p w14:paraId="620F4A03" w14:textId="77777777" w:rsidR="00D830B3" w:rsidRPr="009C434F" w:rsidRDefault="00D830B3" w:rsidP="00D830B3">
            <w:pPr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Final year project – Voice Recognition in Kids E-Book (Visual Studios/C#)</w:t>
            </w:r>
          </w:p>
          <w:p w14:paraId="7F973106" w14:textId="77777777" w:rsidR="00F61DF9" w:rsidRPr="009C434F" w:rsidRDefault="00D830B3" w:rsidP="00F61DF9">
            <w:pPr>
              <w:rPr>
                <w:rFonts w:ascii="Arial" w:hAnsi="Arial" w:cs="Arial"/>
                <w:sz w:val="24"/>
                <w:szCs w:val="24"/>
              </w:rPr>
            </w:pPr>
            <w:r w:rsidRPr="009C434F">
              <w:rPr>
                <w:rFonts w:ascii="Arial" w:hAnsi="Arial" w:cs="Arial"/>
                <w:sz w:val="24"/>
                <w:szCs w:val="24"/>
              </w:rPr>
              <w:t>Create an electronic book for kids to read, the program will recognize the kid’s voice and attempt to identify what the kid has read. (Using Window’s Voice Recognition)</w:t>
            </w:r>
          </w:p>
        </w:tc>
      </w:tr>
    </w:tbl>
    <w:p w14:paraId="5A73B0D4" w14:textId="1CCE1CC7" w:rsidR="00486277" w:rsidRPr="009C434F" w:rsidRDefault="009A6FE7" w:rsidP="00486277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Skills:"/>
          <w:tag w:val="Skills:"/>
          <w:id w:val="-1392877668"/>
          <w:placeholder>
            <w:docPart w:val="926D8E3420384F04A9F4E788DFC09EE7"/>
          </w:placeholder>
          <w:temporary/>
          <w:showingPlcHdr/>
          <w15:appearance w15:val="hidden"/>
        </w:sdtPr>
        <w:sdtEndPr/>
        <w:sdtContent>
          <w:r w:rsidR="00486277" w:rsidRPr="009C434F">
            <w:rPr>
              <w:rFonts w:ascii="Arial" w:hAnsi="Arial" w:cs="Arial"/>
            </w:rPr>
            <w:t>Skills</w:t>
          </w:r>
        </w:sdtContent>
      </w:sdt>
    </w:p>
    <w:p w14:paraId="23539BAB" w14:textId="77777777" w:rsidR="00B51D1B" w:rsidRPr="009C434F" w:rsidRDefault="00310298" w:rsidP="00310298">
      <w:pPr>
        <w:pStyle w:val="Heading1"/>
        <w:numPr>
          <w:ilvl w:val="0"/>
          <w:numId w:val="14"/>
        </w:numPr>
        <w:rPr>
          <w:rFonts w:ascii="Arial" w:hAnsi="Arial" w:cs="Arial"/>
          <w:b w:val="0"/>
          <w:bCs/>
          <w:sz w:val="24"/>
          <w:szCs w:val="28"/>
        </w:rPr>
      </w:pPr>
      <w:r w:rsidRPr="009C434F">
        <w:rPr>
          <w:rFonts w:ascii="Arial" w:hAnsi="Arial" w:cs="Arial"/>
          <w:b w:val="0"/>
          <w:bCs/>
          <w:sz w:val="24"/>
          <w:szCs w:val="28"/>
        </w:rPr>
        <w:t>C++</w:t>
      </w:r>
    </w:p>
    <w:p w14:paraId="5987C31D" w14:textId="70C51611" w:rsidR="00310298" w:rsidRPr="009C434F" w:rsidRDefault="00310298" w:rsidP="00310298">
      <w:pPr>
        <w:pStyle w:val="Heading1"/>
        <w:numPr>
          <w:ilvl w:val="0"/>
          <w:numId w:val="14"/>
        </w:numPr>
        <w:rPr>
          <w:rFonts w:ascii="Arial" w:hAnsi="Arial" w:cs="Arial"/>
          <w:b w:val="0"/>
          <w:bCs/>
          <w:sz w:val="24"/>
          <w:szCs w:val="28"/>
        </w:rPr>
      </w:pPr>
      <w:r w:rsidRPr="009C434F">
        <w:rPr>
          <w:rFonts w:ascii="Arial" w:hAnsi="Arial" w:cs="Arial"/>
          <w:b w:val="0"/>
          <w:bCs/>
          <w:sz w:val="24"/>
          <w:szCs w:val="28"/>
        </w:rPr>
        <w:t>Java</w:t>
      </w:r>
    </w:p>
    <w:p w14:paraId="53EC771F" w14:textId="0FF85D70" w:rsidR="008846FD" w:rsidRPr="009C434F" w:rsidRDefault="008846FD" w:rsidP="008846FD">
      <w:pPr>
        <w:pStyle w:val="Heading1"/>
        <w:numPr>
          <w:ilvl w:val="0"/>
          <w:numId w:val="14"/>
        </w:numPr>
        <w:rPr>
          <w:rFonts w:ascii="Arial" w:hAnsi="Arial" w:cs="Arial"/>
          <w:b w:val="0"/>
          <w:bCs/>
          <w:sz w:val="24"/>
          <w:szCs w:val="28"/>
        </w:rPr>
      </w:pPr>
      <w:r w:rsidRPr="009C434F">
        <w:rPr>
          <w:rFonts w:ascii="Arial" w:hAnsi="Arial" w:cs="Arial"/>
          <w:b w:val="0"/>
          <w:bCs/>
          <w:sz w:val="24"/>
          <w:szCs w:val="28"/>
        </w:rPr>
        <w:t>JavaScript</w:t>
      </w:r>
    </w:p>
    <w:p w14:paraId="375E1151" w14:textId="392AEC18" w:rsidR="00D27566" w:rsidRDefault="00310298" w:rsidP="00D27566">
      <w:pPr>
        <w:pStyle w:val="Heading1"/>
        <w:numPr>
          <w:ilvl w:val="0"/>
          <w:numId w:val="14"/>
        </w:numPr>
        <w:rPr>
          <w:rFonts w:ascii="Arial" w:hAnsi="Arial" w:cs="Arial"/>
          <w:b w:val="0"/>
          <w:bCs/>
          <w:sz w:val="24"/>
          <w:szCs w:val="28"/>
        </w:rPr>
      </w:pPr>
      <w:r w:rsidRPr="009C434F">
        <w:rPr>
          <w:rFonts w:ascii="Arial" w:hAnsi="Arial" w:cs="Arial"/>
          <w:b w:val="0"/>
          <w:bCs/>
          <w:sz w:val="24"/>
          <w:szCs w:val="28"/>
        </w:rPr>
        <w:t>A</w:t>
      </w:r>
      <w:r w:rsidR="00C110C6" w:rsidRPr="009C434F">
        <w:rPr>
          <w:rFonts w:ascii="Arial" w:hAnsi="Arial" w:cs="Arial"/>
          <w:b w:val="0"/>
          <w:bCs/>
          <w:sz w:val="24"/>
          <w:szCs w:val="28"/>
        </w:rPr>
        <w:t>NDROID STUDIOS</w:t>
      </w:r>
      <w:r w:rsidRPr="009C434F">
        <w:rPr>
          <w:rFonts w:ascii="Arial" w:hAnsi="Arial" w:cs="Arial"/>
          <w:b w:val="0"/>
          <w:bCs/>
          <w:sz w:val="24"/>
          <w:szCs w:val="28"/>
        </w:rPr>
        <w:t xml:space="preserve"> </w:t>
      </w:r>
      <w:r w:rsidR="00C110C6" w:rsidRPr="009C434F">
        <w:rPr>
          <w:rFonts w:ascii="Arial" w:hAnsi="Arial" w:cs="Arial"/>
          <w:b w:val="0"/>
          <w:bCs/>
          <w:sz w:val="24"/>
          <w:szCs w:val="28"/>
        </w:rPr>
        <w:t xml:space="preserve">APP </w:t>
      </w:r>
      <w:r w:rsidRPr="009C434F">
        <w:rPr>
          <w:rFonts w:ascii="Arial" w:hAnsi="Arial" w:cs="Arial"/>
          <w:b w:val="0"/>
          <w:bCs/>
          <w:sz w:val="24"/>
          <w:szCs w:val="28"/>
        </w:rPr>
        <w:t>development</w:t>
      </w:r>
    </w:p>
    <w:p w14:paraId="3EB01682" w14:textId="61EEE73F" w:rsidR="00D27566" w:rsidRPr="00D27566" w:rsidRDefault="00D27566" w:rsidP="00D27566">
      <w:pPr>
        <w:pStyle w:val="Heading1"/>
        <w:numPr>
          <w:ilvl w:val="0"/>
          <w:numId w:val="14"/>
        </w:numPr>
        <w:rPr>
          <w:rFonts w:ascii="Arial" w:hAnsi="Arial" w:cs="Arial"/>
          <w:b w:val="0"/>
          <w:bCs/>
          <w:sz w:val="24"/>
          <w:szCs w:val="28"/>
        </w:rPr>
      </w:pPr>
      <w:r>
        <w:rPr>
          <w:rFonts w:ascii="Arial" w:hAnsi="Arial" w:cs="Arial"/>
          <w:b w:val="0"/>
          <w:bCs/>
          <w:sz w:val="24"/>
          <w:szCs w:val="28"/>
        </w:rPr>
        <w:t>HTML5, CSS5</w:t>
      </w:r>
    </w:p>
    <w:p w14:paraId="4269CE33" w14:textId="77777777" w:rsidR="00CA1398" w:rsidRPr="009C434F" w:rsidRDefault="00CA1398" w:rsidP="00CA1398">
      <w:pPr>
        <w:pStyle w:val="Heading1"/>
        <w:ind w:left="720"/>
        <w:rPr>
          <w:rFonts w:ascii="Arial" w:hAnsi="Arial" w:cs="Arial"/>
          <w:b w:val="0"/>
          <w:bCs/>
          <w:sz w:val="24"/>
          <w:szCs w:val="28"/>
        </w:rPr>
      </w:pPr>
    </w:p>
    <w:p w14:paraId="0288A80C" w14:textId="54D56976" w:rsidR="008B3095" w:rsidRPr="009C434F" w:rsidRDefault="00B33467" w:rsidP="008B3095">
      <w:pPr>
        <w:pStyle w:val="Heading1"/>
        <w:rPr>
          <w:rFonts w:ascii="Arial" w:hAnsi="Arial" w:cs="Arial"/>
        </w:rPr>
      </w:pPr>
      <w:r w:rsidRPr="009C434F">
        <w:rPr>
          <w:rFonts w:ascii="Arial" w:hAnsi="Arial" w:cs="Arial"/>
        </w:rPr>
        <w:t>Projects</w:t>
      </w:r>
    </w:p>
    <w:p w14:paraId="6F8E93C3" w14:textId="2D94A72B" w:rsidR="00F51406" w:rsidRPr="009C434F" w:rsidRDefault="00A354C4" w:rsidP="000D667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</w:t>
      </w:r>
      <w:r w:rsidR="004765EE" w:rsidRPr="009C434F">
        <w:rPr>
          <w:rFonts w:ascii="Arial" w:hAnsi="Arial" w:cs="Arial"/>
          <w:sz w:val="24"/>
          <w:szCs w:val="24"/>
        </w:rPr>
        <w:t>Project: (</w:t>
      </w:r>
      <w:r w:rsidR="007648E8" w:rsidRPr="009C434F">
        <w:rPr>
          <w:rFonts w:ascii="Arial" w:hAnsi="Arial" w:cs="Arial"/>
          <w:sz w:val="24"/>
          <w:szCs w:val="24"/>
        </w:rPr>
        <w:t>Pathfind</w:t>
      </w:r>
      <w:r w:rsidR="004765EE" w:rsidRPr="009C434F">
        <w:rPr>
          <w:rFonts w:ascii="Arial" w:hAnsi="Arial" w:cs="Arial"/>
          <w:sz w:val="24"/>
          <w:szCs w:val="24"/>
        </w:rPr>
        <w:t>ing</w:t>
      </w:r>
      <w:r w:rsidR="007648E8" w:rsidRPr="009C434F">
        <w:rPr>
          <w:rFonts w:ascii="Arial" w:hAnsi="Arial" w:cs="Arial"/>
          <w:sz w:val="24"/>
          <w:szCs w:val="24"/>
        </w:rPr>
        <w:t xml:space="preserve"> Visualizer</w:t>
      </w:r>
      <w:r w:rsidR="009C434F" w:rsidRPr="009C434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C434F" w:rsidRPr="009C434F">
        <w:rPr>
          <w:rFonts w:ascii="Arial" w:hAnsi="Arial" w:cs="Arial"/>
          <w:sz w:val="24"/>
          <w:szCs w:val="24"/>
        </w:rPr>
        <w:t>Javascript</w:t>
      </w:r>
      <w:proofErr w:type="spellEnd"/>
      <w:r w:rsidR="004765EE" w:rsidRPr="009C434F">
        <w:rPr>
          <w:rFonts w:ascii="Arial" w:hAnsi="Arial" w:cs="Arial"/>
          <w:sz w:val="24"/>
          <w:szCs w:val="24"/>
        </w:rPr>
        <w:t>)</w:t>
      </w:r>
    </w:p>
    <w:p w14:paraId="436308DD" w14:textId="7CB72E7F" w:rsidR="00F51406" w:rsidRPr="009C434F" w:rsidRDefault="00F51406" w:rsidP="00F51406">
      <w:pPr>
        <w:pStyle w:val="ListParagraph"/>
        <w:rPr>
          <w:rFonts w:ascii="Arial" w:hAnsi="Arial" w:cs="Arial"/>
        </w:rPr>
      </w:pPr>
      <w:r w:rsidRPr="009C434F">
        <w:rPr>
          <w:rFonts w:ascii="Arial" w:hAnsi="Arial" w:cs="Arial"/>
        </w:rPr>
        <w:t xml:space="preserve">Started the project to learn more about HTML, CSS, </w:t>
      </w:r>
      <w:proofErr w:type="spellStart"/>
      <w:proofErr w:type="gramStart"/>
      <w:r w:rsidRPr="009C434F">
        <w:rPr>
          <w:rFonts w:ascii="Arial" w:hAnsi="Arial" w:cs="Arial"/>
        </w:rPr>
        <w:t>Javascript</w:t>
      </w:r>
      <w:proofErr w:type="spellEnd"/>
      <w:proofErr w:type="gramEnd"/>
      <w:r w:rsidRPr="009C434F">
        <w:rPr>
          <w:rFonts w:ascii="Arial" w:hAnsi="Arial" w:cs="Arial"/>
        </w:rPr>
        <w:t>. The webpage</w:t>
      </w:r>
      <w:r w:rsidR="00070CF3" w:rsidRPr="009C434F">
        <w:rPr>
          <w:rFonts w:ascii="Arial" w:hAnsi="Arial" w:cs="Arial"/>
        </w:rPr>
        <w:t xml:space="preserve"> runs</w:t>
      </w:r>
      <w:r w:rsidRPr="009C434F">
        <w:rPr>
          <w:rFonts w:ascii="Arial" w:hAnsi="Arial" w:cs="Arial"/>
        </w:rPr>
        <w:t xml:space="preserve"> pathfinding methods to search for the goal from a starting point. </w:t>
      </w:r>
      <w:r w:rsidR="00070CF3" w:rsidRPr="009C434F">
        <w:rPr>
          <w:rFonts w:ascii="Arial" w:hAnsi="Arial" w:cs="Arial"/>
        </w:rPr>
        <w:t>I</w:t>
      </w:r>
      <w:r w:rsidRPr="009C434F">
        <w:rPr>
          <w:rFonts w:ascii="Arial" w:hAnsi="Arial" w:cs="Arial"/>
        </w:rPr>
        <w:t>t show</w:t>
      </w:r>
      <w:r w:rsidR="00070CF3" w:rsidRPr="009C434F">
        <w:rPr>
          <w:rFonts w:ascii="Arial" w:hAnsi="Arial" w:cs="Arial"/>
        </w:rPr>
        <w:t xml:space="preserve"> a</w:t>
      </w:r>
      <w:r w:rsidRPr="009C434F">
        <w:rPr>
          <w:rFonts w:ascii="Arial" w:hAnsi="Arial" w:cs="Arial"/>
        </w:rPr>
        <w:t xml:space="preserve"> path</w:t>
      </w:r>
      <w:r w:rsidR="00070CF3" w:rsidRPr="009C434F">
        <w:rPr>
          <w:rFonts w:ascii="Arial" w:hAnsi="Arial" w:cs="Arial"/>
        </w:rPr>
        <w:t>/shortest path</w:t>
      </w:r>
      <w:r w:rsidRPr="009C434F">
        <w:rPr>
          <w:rFonts w:ascii="Arial" w:hAnsi="Arial" w:cs="Arial"/>
        </w:rPr>
        <w:t xml:space="preserve"> to the goal, based on algorithm, if possible. It also allows users to generate a maze to surround the goal, or draw own walls/add weights on the map.</w:t>
      </w:r>
    </w:p>
    <w:p w14:paraId="64CBF212" w14:textId="1FE34A48" w:rsidR="007648E8" w:rsidRPr="009C434F" w:rsidRDefault="00F51406" w:rsidP="00F51406">
      <w:pPr>
        <w:pStyle w:val="ListParagraph"/>
        <w:rPr>
          <w:rStyle w:val="Hyperlink"/>
          <w:rFonts w:ascii="Arial" w:hAnsi="Arial" w:cs="Arial"/>
        </w:rPr>
      </w:pPr>
      <w:r w:rsidRPr="009C434F">
        <w:rPr>
          <w:rFonts w:ascii="Arial" w:hAnsi="Arial" w:cs="Arial"/>
          <w:color w:val="0000FF"/>
          <w:u w:val="single"/>
        </w:rPr>
        <w:t xml:space="preserve">Link: </w:t>
      </w:r>
      <w:hyperlink r:id="rId9" w:history="1">
        <w:r w:rsidRPr="009C434F">
          <w:rPr>
            <w:rStyle w:val="Hyperlink"/>
            <w:rFonts w:ascii="Arial" w:hAnsi="Arial" w:cs="Arial"/>
          </w:rPr>
          <w:t>https://chungheon-public-projects.github.io/projects/pathfinder-vizualizer/pathfinder_vizualizer.html</w:t>
        </w:r>
      </w:hyperlink>
    </w:p>
    <w:p w14:paraId="4E31C9D5" w14:textId="1A7FB9EC" w:rsidR="00070CF3" w:rsidRPr="009C434F" w:rsidRDefault="00070CF3" w:rsidP="00F51406">
      <w:pPr>
        <w:pStyle w:val="ListParagraph"/>
        <w:rPr>
          <w:rFonts w:ascii="Arial" w:hAnsi="Arial" w:cs="Arial"/>
        </w:rPr>
      </w:pPr>
      <w:bookmarkStart w:id="0" w:name="_GoBack"/>
      <w:bookmarkEnd w:id="0"/>
    </w:p>
    <w:p w14:paraId="310C48E9" w14:textId="77777777" w:rsidR="00070CF3" w:rsidRPr="009C434F" w:rsidRDefault="00070CF3" w:rsidP="00F51406">
      <w:pPr>
        <w:pStyle w:val="ListParagraph"/>
        <w:rPr>
          <w:rFonts w:ascii="Arial" w:hAnsi="Arial" w:cs="Arial"/>
        </w:rPr>
      </w:pPr>
    </w:p>
    <w:p w14:paraId="06245135" w14:textId="3ADDF8B5" w:rsidR="009C434F" w:rsidRPr="009C434F" w:rsidRDefault="00A354C4" w:rsidP="009C434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</w:t>
      </w:r>
      <w:r w:rsidR="009C434F" w:rsidRPr="009C434F">
        <w:rPr>
          <w:rFonts w:ascii="Arial" w:hAnsi="Arial" w:cs="Arial"/>
          <w:sz w:val="24"/>
          <w:szCs w:val="24"/>
        </w:rPr>
        <w:t xml:space="preserve">Project: (Sudoku Puzzle Generation/Solver </w:t>
      </w:r>
      <w:r w:rsidR="009C434F">
        <w:rPr>
          <w:rFonts w:ascii="Arial" w:hAnsi="Arial" w:cs="Arial"/>
          <w:sz w:val="24"/>
          <w:szCs w:val="24"/>
        </w:rPr>
        <w:t>Visualizer (</w:t>
      </w:r>
      <w:proofErr w:type="spellStart"/>
      <w:r w:rsidR="009C434F" w:rsidRPr="009C434F">
        <w:rPr>
          <w:rFonts w:ascii="Arial" w:hAnsi="Arial" w:cs="Arial"/>
          <w:sz w:val="24"/>
          <w:szCs w:val="24"/>
        </w:rPr>
        <w:t>Javascript</w:t>
      </w:r>
      <w:proofErr w:type="spellEnd"/>
      <w:r w:rsidR="009C434F" w:rsidRPr="009C434F">
        <w:rPr>
          <w:rFonts w:ascii="Arial" w:hAnsi="Arial" w:cs="Arial"/>
          <w:sz w:val="24"/>
          <w:szCs w:val="24"/>
        </w:rPr>
        <w:t>)</w:t>
      </w:r>
    </w:p>
    <w:p w14:paraId="2C0097B2" w14:textId="3AE7F8E3" w:rsidR="004C18E9" w:rsidRPr="009C434F" w:rsidRDefault="004C18E9" w:rsidP="00A354C4">
      <w:pPr>
        <w:pStyle w:val="ListParagraph"/>
        <w:rPr>
          <w:rFonts w:ascii="Arial" w:hAnsi="Arial" w:cs="Arial"/>
        </w:rPr>
      </w:pPr>
      <w:r w:rsidRPr="009C434F">
        <w:rPr>
          <w:rFonts w:ascii="Arial" w:hAnsi="Arial" w:cs="Arial"/>
        </w:rPr>
        <w:t xml:space="preserve">The webpage runs a </w:t>
      </w:r>
      <w:proofErr w:type="spellStart"/>
      <w:r>
        <w:rPr>
          <w:rFonts w:ascii="Arial" w:hAnsi="Arial" w:cs="Arial"/>
        </w:rPr>
        <w:t>brute</w:t>
      </w:r>
      <w:r w:rsidRPr="009C434F">
        <w:rPr>
          <w:rFonts w:ascii="Arial" w:hAnsi="Arial" w:cs="Arial"/>
        </w:rPr>
        <w:t>force</w:t>
      </w:r>
      <w:proofErr w:type="spellEnd"/>
      <w:r w:rsidRPr="009C434F">
        <w:rPr>
          <w:rFonts w:ascii="Arial" w:hAnsi="Arial" w:cs="Arial"/>
        </w:rPr>
        <w:t xml:space="preserve"> algorithm to solve the puzzle input by the</w:t>
      </w:r>
      <w:r w:rsidR="00D56FEB">
        <w:rPr>
          <w:rFonts w:ascii="Arial" w:hAnsi="Arial" w:cs="Arial"/>
        </w:rPr>
        <w:t xml:space="preserve"> user/randomly generated.</w:t>
      </w:r>
    </w:p>
    <w:p w14:paraId="12E6A965" w14:textId="3D26E154" w:rsidR="009C434F" w:rsidRPr="009C434F" w:rsidRDefault="009C434F" w:rsidP="009C434F">
      <w:pPr>
        <w:pStyle w:val="ListParagraph"/>
        <w:rPr>
          <w:rStyle w:val="Hyperlink"/>
          <w:rFonts w:ascii="Arial" w:hAnsi="Arial" w:cs="Arial"/>
        </w:rPr>
      </w:pPr>
      <w:r w:rsidRPr="009C434F">
        <w:rPr>
          <w:rFonts w:ascii="Arial" w:hAnsi="Arial" w:cs="Arial"/>
          <w:color w:val="0000FF"/>
          <w:u w:val="single"/>
        </w:rPr>
        <w:t>Link:</w:t>
      </w:r>
      <w:r w:rsidRPr="009C434F">
        <w:rPr>
          <w:rFonts w:ascii="Arial" w:hAnsi="Arial" w:cs="Arial"/>
        </w:rPr>
        <w:t xml:space="preserve"> </w:t>
      </w:r>
      <w:hyperlink r:id="rId10" w:history="1">
        <w:r w:rsidRPr="009C434F">
          <w:rPr>
            <w:rFonts w:ascii="Arial" w:hAnsi="Arial" w:cs="Arial"/>
            <w:color w:val="0000FF"/>
            <w:u w:val="single"/>
          </w:rPr>
          <w:t>https://chungheon-public-projects.github.io/projects/Sudoku/sudoku.html</w:t>
        </w:r>
      </w:hyperlink>
    </w:p>
    <w:p w14:paraId="6178C4BD" w14:textId="77777777" w:rsidR="009C434F" w:rsidRPr="009C434F" w:rsidRDefault="009C434F" w:rsidP="00F51406">
      <w:pPr>
        <w:pStyle w:val="ListParagraph"/>
        <w:rPr>
          <w:rFonts w:ascii="Arial" w:hAnsi="Arial" w:cs="Arial"/>
        </w:rPr>
      </w:pPr>
    </w:p>
    <w:p w14:paraId="712076AD" w14:textId="77777777" w:rsidR="009C434F" w:rsidRPr="009C434F" w:rsidRDefault="009C434F" w:rsidP="00F51406">
      <w:pPr>
        <w:pStyle w:val="ListParagraph"/>
        <w:rPr>
          <w:rFonts w:ascii="Arial" w:hAnsi="Arial" w:cs="Arial"/>
        </w:rPr>
      </w:pPr>
    </w:p>
    <w:p w14:paraId="3EB370BA" w14:textId="52CAA5C8" w:rsidR="00070CF3" w:rsidRPr="009C434F" w:rsidRDefault="00070CF3" w:rsidP="00070CF3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C434F">
        <w:rPr>
          <w:rFonts w:ascii="Arial" w:hAnsi="Arial" w:cs="Arial"/>
          <w:sz w:val="24"/>
          <w:szCs w:val="24"/>
        </w:rPr>
        <w:t>Android Project</w:t>
      </w:r>
      <w:r w:rsidR="004E6225" w:rsidRPr="009C434F">
        <w:rPr>
          <w:rFonts w:ascii="Arial" w:hAnsi="Arial" w:cs="Arial"/>
          <w:sz w:val="24"/>
          <w:szCs w:val="24"/>
        </w:rPr>
        <w:t xml:space="preserve">: </w:t>
      </w:r>
      <w:r w:rsidRPr="009C434F">
        <w:rPr>
          <w:rFonts w:ascii="Arial" w:hAnsi="Arial" w:cs="Arial"/>
          <w:sz w:val="24"/>
          <w:szCs w:val="24"/>
        </w:rPr>
        <w:t>(File Transfer App (Java/Android Studios Development/Encryption))</w:t>
      </w:r>
    </w:p>
    <w:p w14:paraId="5A7E6F56" w14:textId="07922D8A" w:rsidR="00070CF3" w:rsidRPr="009C434F" w:rsidRDefault="00070CF3" w:rsidP="00070CF3">
      <w:pPr>
        <w:ind w:left="720"/>
        <w:rPr>
          <w:rFonts w:ascii="Arial" w:hAnsi="Arial" w:cs="Arial"/>
        </w:rPr>
      </w:pPr>
      <w:r w:rsidRPr="009C434F">
        <w:rPr>
          <w:rFonts w:ascii="Arial" w:hAnsi="Arial" w:cs="Arial"/>
        </w:rPr>
        <w:t>The project is an android app that allows users to join groups and transfer files to each other. It relies on Fire</w:t>
      </w:r>
      <w:r w:rsidR="00B01B3C" w:rsidRPr="009C434F">
        <w:rPr>
          <w:rFonts w:ascii="Arial" w:hAnsi="Arial" w:cs="Arial"/>
        </w:rPr>
        <w:t>b</w:t>
      </w:r>
      <w:r w:rsidRPr="009C434F">
        <w:rPr>
          <w:rFonts w:ascii="Arial" w:hAnsi="Arial" w:cs="Arial"/>
        </w:rPr>
        <w:t>ase Server and Android Studio APIs to operate. Use</w:t>
      </w:r>
      <w:r w:rsidR="004E6225" w:rsidRPr="009C434F">
        <w:rPr>
          <w:rFonts w:ascii="Arial" w:hAnsi="Arial" w:cs="Arial"/>
        </w:rPr>
        <w:t>s</w:t>
      </w:r>
      <w:r w:rsidRPr="009C434F">
        <w:rPr>
          <w:rFonts w:ascii="Arial" w:hAnsi="Arial" w:cs="Arial"/>
        </w:rPr>
        <w:t xml:space="preserve"> can </w:t>
      </w:r>
      <w:r w:rsidR="004E6225" w:rsidRPr="009C434F">
        <w:rPr>
          <w:rFonts w:ascii="Arial" w:hAnsi="Arial" w:cs="Arial"/>
        </w:rPr>
        <w:t>create</w:t>
      </w:r>
      <w:r w:rsidRPr="009C434F">
        <w:rPr>
          <w:rFonts w:ascii="Arial" w:hAnsi="Arial" w:cs="Arial"/>
        </w:rPr>
        <w:t xml:space="preserve"> a group</w:t>
      </w:r>
      <w:r w:rsidR="004E6225" w:rsidRPr="009C434F">
        <w:rPr>
          <w:rFonts w:ascii="Arial" w:hAnsi="Arial" w:cs="Arial"/>
        </w:rPr>
        <w:t>, add other users,</w:t>
      </w:r>
      <w:r w:rsidR="00B01B3C" w:rsidRPr="009C434F">
        <w:rPr>
          <w:rFonts w:ascii="Arial" w:hAnsi="Arial" w:cs="Arial"/>
        </w:rPr>
        <w:t xml:space="preserve"> and share files onto Firebase</w:t>
      </w:r>
      <w:r w:rsidR="004E6225" w:rsidRPr="009C434F">
        <w:rPr>
          <w:rFonts w:ascii="Arial" w:hAnsi="Arial" w:cs="Arial"/>
        </w:rPr>
        <w:t>. All private/public</w:t>
      </w:r>
      <w:r w:rsidR="00B01B3C" w:rsidRPr="009C434F">
        <w:rPr>
          <w:rFonts w:ascii="Arial" w:hAnsi="Arial" w:cs="Arial"/>
        </w:rPr>
        <w:t xml:space="preserve"> keys will be created and store in </w:t>
      </w:r>
      <w:proofErr w:type="spellStart"/>
      <w:r w:rsidR="00B01B3C" w:rsidRPr="009C434F">
        <w:rPr>
          <w:rFonts w:ascii="Arial" w:hAnsi="Arial" w:cs="Arial"/>
        </w:rPr>
        <w:t>AndroidKeyStore</w:t>
      </w:r>
      <w:proofErr w:type="spellEnd"/>
      <w:r w:rsidR="00B01B3C" w:rsidRPr="009C434F">
        <w:rPr>
          <w:rFonts w:ascii="Arial" w:hAnsi="Arial" w:cs="Arial"/>
        </w:rPr>
        <w:t>.</w:t>
      </w:r>
      <w:r w:rsidR="004E6225" w:rsidRPr="009C434F">
        <w:rPr>
          <w:rFonts w:ascii="Arial" w:hAnsi="Arial" w:cs="Arial"/>
        </w:rPr>
        <w:t xml:space="preserve"> Each user’s public key is stored on Firebase.</w:t>
      </w:r>
      <w:r w:rsidR="00B01B3C" w:rsidRPr="009C434F">
        <w:rPr>
          <w:rFonts w:ascii="Arial" w:hAnsi="Arial" w:cs="Arial"/>
        </w:rPr>
        <w:t xml:space="preserve"> When uploading files, the file would be encrypted using the RSA key from the </w:t>
      </w:r>
      <w:proofErr w:type="spellStart"/>
      <w:r w:rsidR="00B01B3C" w:rsidRPr="009C434F">
        <w:rPr>
          <w:rFonts w:ascii="Arial" w:hAnsi="Arial" w:cs="Arial"/>
        </w:rPr>
        <w:t>KeyStore</w:t>
      </w:r>
      <w:proofErr w:type="spellEnd"/>
      <w:r w:rsidR="00B01B3C" w:rsidRPr="009C434F">
        <w:rPr>
          <w:rFonts w:ascii="Arial" w:hAnsi="Arial" w:cs="Arial"/>
        </w:rPr>
        <w:t>.</w:t>
      </w:r>
      <w:r w:rsidR="004E6225" w:rsidRPr="009C434F">
        <w:rPr>
          <w:rFonts w:ascii="Arial" w:hAnsi="Arial" w:cs="Arial"/>
        </w:rPr>
        <w:t xml:space="preserve"> And when downloading, original user’s public key would be used to decrypt the encryption.</w:t>
      </w:r>
    </w:p>
    <w:p w14:paraId="69E889A8" w14:textId="79AB6FA4" w:rsidR="00070CF3" w:rsidRPr="009C434F" w:rsidRDefault="00070CF3" w:rsidP="00070CF3">
      <w:pPr>
        <w:ind w:left="720"/>
        <w:rPr>
          <w:rFonts w:ascii="Arial" w:hAnsi="Arial" w:cs="Arial"/>
        </w:rPr>
      </w:pPr>
    </w:p>
    <w:p w14:paraId="0630112A" w14:textId="77777777" w:rsidR="00070CF3" w:rsidRPr="009C434F" w:rsidRDefault="00070CF3" w:rsidP="00070CF3">
      <w:pPr>
        <w:ind w:left="720"/>
        <w:rPr>
          <w:rFonts w:ascii="Arial" w:hAnsi="Arial" w:cs="Arial"/>
        </w:rPr>
      </w:pPr>
    </w:p>
    <w:p w14:paraId="32E1ACDE" w14:textId="35610C04" w:rsidR="00F51406" w:rsidRPr="009C434F" w:rsidRDefault="00F51406" w:rsidP="00F51406">
      <w:pPr>
        <w:pStyle w:val="ListParagraph"/>
        <w:rPr>
          <w:rFonts w:ascii="Arial" w:hAnsi="Arial" w:cs="Arial"/>
        </w:rPr>
      </w:pPr>
    </w:p>
    <w:sectPr w:rsidR="00F51406" w:rsidRPr="009C434F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39D8B" w14:textId="77777777" w:rsidR="009A6FE7" w:rsidRDefault="009A6FE7" w:rsidP="0068194B">
      <w:r>
        <w:separator/>
      </w:r>
    </w:p>
    <w:p w14:paraId="4F0FB024" w14:textId="77777777" w:rsidR="009A6FE7" w:rsidRDefault="009A6FE7"/>
    <w:p w14:paraId="27E53C55" w14:textId="77777777" w:rsidR="009A6FE7" w:rsidRDefault="009A6FE7"/>
  </w:endnote>
  <w:endnote w:type="continuationSeparator" w:id="0">
    <w:p w14:paraId="0FFAECD1" w14:textId="77777777" w:rsidR="009A6FE7" w:rsidRDefault="009A6FE7" w:rsidP="0068194B">
      <w:r>
        <w:continuationSeparator/>
      </w:r>
    </w:p>
    <w:p w14:paraId="285BD27D" w14:textId="77777777" w:rsidR="009A6FE7" w:rsidRDefault="009A6FE7"/>
    <w:p w14:paraId="65A6C09A" w14:textId="77777777" w:rsidR="009A6FE7" w:rsidRDefault="009A6F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7B5AF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F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4EF9D" w14:textId="77777777" w:rsidR="009A6FE7" w:rsidRDefault="009A6FE7" w:rsidP="0068194B">
      <w:r>
        <w:separator/>
      </w:r>
    </w:p>
    <w:p w14:paraId="5A091DB2" w14:textId="77777777" w:rsidR="009A6FE7" w:rsidRDefault="009A6FE7"/>
    <w:p w14:paraId="2AC51054" w14:textId="77777777" w:rsidR="009A6FE7" w:rsidRDefault="009A6FE7"/>
  </w:footnote>
  <w:footnote w:type="continuationSeparator" w:id="0">
    <w:p w14:paraId="3A4582F5" w14:textId="77777777" w:rsidR="009A6FE7" w:rsidRDefault="009A6FE7" w:rsidP="0068194B">
      <w:r>
        <w:continuationSeparator/>
      </w:r>
    </w:p>
    <w:p w14:paraId="17BDC35A" w14:textId="77777777" w:rsidR="009A6FE7" w:rsidRDefault="009A6FE7"/>
    <w:p w14:paraId="65FC1F12" w14:textId="77777777" w:rsidR="009A6FE7" w:rsidRDefault="009A6FE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A2CA4" w14:textId="77777777" w:rsidR="00236D54" w:rsidRPr="004E01EB" w:rsidRDefault="00F476C4" w:rsidP="005A1B10">
    <w:pPr>
      <w:pStyle w:val="Header"/>
    </w:pPr>
    <w:r w:rsidRPr="004E01EB"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D6F042" wp14:editId="7BCBD3B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1C1DF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47F60F6"/>
    <w:multiLevelType w:val="hybridMultilevel"/>
    <w:tmpl w:val="09F094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D20F3"/>
    <w:multiLevelType w:val="hybridMultilevel"/>
    <w:tmpl w:val="A16C1F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686C7D"/>
    <w:multiLevelType w:val="hybridMultilevel"/>
    <w:tmpl w:val="AAF62A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72225"/>
    <w:multiLevelType w:val="hybridMultilevel"/>
    <w:tmpl w:val="2D14D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0846A75"/>
    <w:multiLevelType w:val="hybridMultilevel"/>
    <w:tmpl w:val="9ACE54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5"/>
  </w:num>
  <w:num w:numId="16">
    <w:abstractNumId w:val="17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B3"/>
    <w:rsid w:val="000001EF"/>
    <w:rsid w:val="00007322"/>
    <w:rsid w:val="00007728"/>
    <w:rsid w:val="00024584"/>
    <w:rsid w:val="00024730"/>
    <w:rsid w:val="00055E95"/>
    <w:rsid w:val="0007021F"/>
    <w:rsid w:val="00070CF3"/>
    <w:rsid w:val="000B2BA5"/>
    <w:rsid w:val="000D6674"/>
    <w:rsid w:val="000F05AD"/>
    <w:rsid w:val="000F2F8C"/>
    <w:rsid w:val="0010006E"/>
    <w:rsid w:val="001045A8"/>
    <w:rsid w:val="00114A91"/>
    <w:rsid w:val="001427E1"/>
    <w:rsid w:val="00163668"/>
    <w:rsid w:val="001643A2"/>
    <w:rsid w:val="00170E02"/>
    <w:rsid w:val="00171566"/>
    <w:rsid w:val="00174676"/>
    <w:rsid w:val="001755A8"/>
    <w:rsid w:val="00184014"/>
    <w:rsid w:val="00192008"/>
    <w:rsid w:val="001A463B"/>
    <w:rsid w:val="001C0E68"/>
    <w:rsid w:val="001C4B6F"/>
    <w:rsid w:val="001D0BF1"/>
    <w:rsid w:val="001E3120"/>
    <w:rsid w:val="001E7E0C"/>
    <w:rsid w:val="001F0BB0"/>
    <w:rsid w:val="001F4592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A0B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0298"/>
    <w:rsid w:val="00316DFF"/>
    <w:rsid w:val="00325B57"/>
    <w:rsid w:val="00327481"/>
    <w:rsid w:val="00332FD1"/>
    <w:rsid w:val="00335D96"/>
    <w:rsid w:val="00336056"/>
    <w:rsid w:val="003544E1"/>
    <w:rsid w:val="00366398"/>
    <w:rsid w:val="00396F56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0D76"/>
    <w:rsid w:val="0046355A"/>
    <w:rsid w:val="004726BC"/>
    <w:rsid w:val="00474105"/>
    <w:rsid w:val="004765EE"/>
    <w:rsid w:val="00480E6E"/>
    <w:rsid w:val="00486277"/>
    <w:rsid w:val="00494CF6"/>
    <w:rsid w:val="00495F8D"/>
    <w:rsid w:val="004A1FAE"/>
    <w:rsid w:val="004A32FF"/>
    <w:rsid w:val="004B06EB"/>
    <w:rsid w:val="004B6AD0"/>
    <w:rsid w:val="004C18E9"/>
    <w:rsid w:val="004C2D5D"/>
    <w:rsid w:val="004C33E1"/>
    <w:rsid w:val="004D46CE"/>
    <w:rsid w:val="004E01EB"/>
    <w:rsid w:val="004E2794"/>
    <w:rsid w:val="004E6225"/>
    <w:rsid w:val="00510392"/>
    <w:rsid w:val="00513E2A"/>
    <w:rsid w:val="005269D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65C"/>
    <w:rsid w:val="005D4CC1"/>
    <w:rsid w:val="005F4B91"/>
    <w:rsid w:val="005F55D2"/>
    <w:rsid w:val="00601702"/>
    <w:rsid w:val="0062312F"/>
    <w:rsid w:val="00625F2C"/>
    <w:rsid w:val="00652709"/>
    <w:rsid w:val="006618E9"/>
    <w:rsid w:val="006766BF"/>
    <w:rsid w:val="0068194B"/>
    <w:rsid w:val="006819DB"/>
    <w:rsid w:val="00692703"/>
    <w:rsid w:val="006A1962"/>
    <w:rsid w:val="006B0451"/>
    <w:rsid w:val="006B5D48"/>
    <w:rsid w:val="006B7D7B"/>
    <w:rsid w:val="006C1A5E"/>
    <w:rsid w:val="006D51F2"/>
    <w:rsid w:val="006E1507"/>
    <w:rsid w:val="00712D8B"/>
    <w:rsid w:val="007273B7"/>
    <w:rsid w:val="00733E0A"/>
    <w:rsid w:val="0074403D"/>
    <w:rsid w:val="00746D44"/>
    <w:rsid w:val="007538DC"/>
    <w:rsid w:val="00757803"/>
    <w:rsid w:val="007648E8"/>
    <w:rsid w:val="0079206B"/>
    <w:rsid w:val="00796076"/>
    <w:rsid w:val="007C0566"/>
    <w:rsid w:val="007C606B"/>
    <w:rsid w:val="007D67EB"/>
    <w:rsid w:val="007E6A61"/>
    <w:rsid w:val="00801140"/>
    <w:rsid w:val="00803404"/>
    <w:rsid w:val="008178D6"/>
    <w:rsid w:val="00834955"/>
    <w:rsid w:val="00855B59"/>
    <w:rsid w:val="00860461"/>
    <w:rsid w:val="0086487C"/>
    <w:rsid w:val="00870B20"/>
    <w:rsid w:val="008829F8"/>
    <w:rsid w:val="008846FD"/>
    <w:rsid w:val="00885897"/>
    <w:rsid w:val="008A6538"/>
    <w:rsid w:val="008B3095"/>
    <w:rsid w:val="008C7056"/>
    <w:rsid w:val="008F3B14"/>
    <w:rsid w:val="00901899"/>
    <w:rsid w:val="0090344B"/>
    <w:rsid w:val="00905715"/>
    <w:rsid w:val="00911D24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765A"/>
    <w:rsid w:val="009A44CE"/>
    <w:rsid w:val="009A6FE7"/>
    <w:rsid w:val="009C434F"/>
    <w:rsid w:val="009C4DFC"/>
    <w:rsid w:val="009D44F8"/>
    <w:rsid w:val="009E3160"/>
    <w:rsid w:val="009F220C"/>
    <w:rsid w:val="009F3B05"/>
    <w:rsid w:val="009F4931"/>
    <w:rsid w:val="00A10213"/>
    <w:rsid w:val="00A14534"/>
    <w:rsid w:val="00A16DAA"/>
    <w:rsid w:val="00A24162"/>
    <w:rsid w:val="00A25023"/>
    <w:rsid w:val="00A270EA"/>
    <w:rsid w:val="00A34BA2"/>
    <w:rsid w:val="00A354C4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1B3C"/>
    <w:rsid w:val="00B10EBE"/>
    <w:rsid w:val="00B236F1"/>
    <w:rsid w:val="00B33467"/>
    <w:rsid w:val="00B50F99"/>
    <w:rsid w:val="00B51D1B"/>
    <w:rsid w:val="00B540F4"/>
    <w:rsid w:val="00B60FD0"/>
    <w:rsid w:val="00B622DF"/>
    <w:rsid w:val="00B6332A"/>
    <w:rsid w:val="00B81760"/>
    <w:rsid w:val="00B8494C"/>
    <w:rsid w:val="00B97029"/>
    <w:rsid w:val="00BA1546"/>
    <w:rsid w:val="00BB4E51"/>
    <w:rsid w:val="00BD431F"/>
    <w:rsid w:val="00BE423E"/>
    <w:rsid w:val="00BE5BFA"/>
    <w:rsid w:val="00BF61AC"/>
    <w:rsid w:val="00C110C6"/>
    <w:rsid w:val="00C47FA6"/>
    <w:rsid w:val="00C57FC6"/>
    <w:rsid w:val="00C66A7D"/>
    <w:rsid w:val="00C779DA"/>
    <w:rsid w:val="00C814F7"/>
    <w:rsid w:val="00CA1398"/>
    <w:rsid w:val="00CA4B4D"/>
    <w:rsid w:val="00CB35C3"/>
    <w:rsid w:val="00CB6BC1"/>
    <w:rsid w:val="00CD323D"/>
    <w:rsid w:val="00CE017C"/>
    <w:rsid w:val="00CE4030"/>
    <w:rsid w:val="00CE64B3"/>
    <w:rsid w:val="00CF1A49"/>
    <w:rsid w:val="00D0630C"/>
    <w:rsid w:val="00D243A9"/>
    <w:rsid w:val="00D27566"/>
    <w:rsid w:val="00D305E5"/>
    <w:rsid w:val="00D37CD3"/>
    <w:rsid w:val="00D56FEB"/>
    <w:rsid w:val="00D6556F"/>
    <w:rsid w:val="00D66A52"/>
    <w:rsid w:val="00D66EFA"/>
    <w:rsid w:val="00D72A2D"/>
    <w:rsid w:val="00D830B3"/>
    <w:rsid w:val="00D846BE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0C4A"/>
    <w:rsid w:val="00DF4D6C"/>
    <w:rsid w:val="00E01923"/>
    <w:rsid w:val="00E14498"/>
    <w:rsid w:val="00E2397A"/>
    <w:rsid w:val="00E254DB"/>
    <w:rsid w:val="00E300FC"/>
    <w:rsid w:val="00E31E5C"/>
    <w:rsid w:val="00E362DB"/>
    <w:rsid w:val="00E5632B"/>
    <w:rsid w:val="00E70240"/>
    <w:rsid w:val="00E71E6B"/>
    <w:rsid w:val="00E809A3"/>
    <w:rsid w:val="00E81CC5"/>
    <w:rsid w:val="00E85A87"/>
    <w:rsid w:val="00E85B4A"/>
    <w:rsid w:val="00E9528E"/>
    <w:rsid w:val="00EA5099"/>
    <w:rsid w:val="00EB49E9"/>
    <w:rsid w:val="00EC1351"/>
    <w:rsid w:val="00EC4CBF"/>
    <w:rsid w:val="00EE2CA8"/>
    <w:rsid w:val="00EF17E8"/>
    <w:rsid w:val="00EF51D9"/>
    <w:rsid w:val="00F130DD"/>
    <w:rsid w:val="00F24884"/>
    <w:rsid w:val="00F476C4"/>
    <w:rsid w:val="00F51406"/>
    <w:rsid w:val="00F61DF9"/>
    <w:rsid w:val="00F81960"/>
    <w:rsid w:val="00F8769D"/>
    <w:rsid w:val="00F9350C"/>
    <w:rsid w:val="00F94EB5"/>
    <w:rsid w:val="00F9624D"/>
    <w:rsid w:val="00FB31C1"/>
    <w:rsid w:val="00FB58F2"/>
    <w:rsid w:val="00FC200D"/>
    <w:rsid w:val="00FC6AEA"/>
    <w:rsid w:val="00FD3D13"/>
    <w:rsid w:val="00FE29DD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CA12C"/>
  <w15:chartTrackingRefBased/>
  <w15:docId w15:val="{04A309A3-8E45-4D75-8B54-F3169770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1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ungheon-public-projects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ung_heon@hot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hungheon-public-projects.github.io/projects/Sudoku/sudoku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ungheon-public-projects.github.io/projects/pathfinder-vizualizer/pathfinder_vizualizer.html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otin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542FFD4614C268391F30FEBDA7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BD99C-FAE3-4755-835D-B1866F92CE8C}"/>
      </w:docPartPr>
      <w:docPartBody>
        <w:p w:rsidR="008B0D23" w:rsidRDefault="00C40EBA">
          <w:pPr>
            <w:pStyle w:val="304542FFD4614C268391F30FEBDA7FDB"/>
          </w:pPr>
          <w:r w:rsidRPr="00CF1A49">
            <w:t>·</w:t>
          </w:r>
        </w:p>
      </w:docPartBody>
    </w:docPart>
    <w:docPart>
      <w:docPartPr>
        <w:name w:val="2F0F53C592A5474892A467B551417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54A86-092F-4D32-B574-ADBD11158EC8}"/>
      </w:docPartPr>
      <w:docPartBody>
        <w:p w:rsidR="008B0D23" w:rsidRDefault="00C40EBA">
          <w:pPr>
            <w:pStyle w:val="2F0F53C592A5474892A467B551417DB9"/>
          </w:pPr>
          <w:r w:rsidRPr="00CF1A49">
            <w:t>Education</w:t>
          </w:r>
        </w:p>
      </w:docPartBody>
    </w:docPart>
    <w:docPart>
      <w:docPartPr>
        <w:name w:val="926D8E3420384F04A9F4E788DFC09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59F76-1572-4299-9952-F92A4DF82DB8}"/>
      </w:docPartPr>
      <w:docPartBody>
        <w:p w:rsidR="008B0D23" w:rsidRDefault="00C40EBA">
          <w:pPr>
            <w:pStyle w:val="926D8E3420384F04A9F4E788DFC09EE7"/>
          </w:pPr>
          <w:r w:rsidRPr="00CF1A49">
            <w:t>Skills</w:t>
          </w:r>
        </w:p>
      </w:docPartBody>
    </w:docPart>
    <w:docPart>
      <w:docPartPr>
        <w:name w:val="31843D41F57F43E38056603F2C353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C286F-C490-4CD2-81C4-62A03AF8ED40}"/>
      </w:docPartPr>
      <w:docPartBody>
        <w:p w:rsidR="00C032D4" w:rsidRDefault="00971119" w:rsidP="00971119">
          <w:pPr>
            <w:pStyle w:val="31843D41F57F43E38056603F2C353239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BA"/>
    <w:rsid w:val="000605B4"/>
    <w:rsid w:val="001314E8"/>
    <w:rsid w:val="00146607"/>
    <w:rsid w:val="001A3DDF"/>
    <w:rsid w:val="00377AEB"/>
    <w:rsid w:val="003D0165"/>
    <w:rsid w:val="00744A45"/>
    <w:rsid w:val="00751F83"/>
    <w:rsid w:val="00752F57"/>
    <w:rsid w:val="00764B5F"/>
    <w:rsid w:val="0078167C"/>
    <w:rsid w:val="00831843"/>
    <w:rsid w:val="008A03AE"/>
    <w:rsid w:val="008B0D23"/>
    <w:rsid w:val="00934CEC"/>
    <w:rsid w:val="00971119"/>
    <w:rsid w:val="00986630"/>
    <w:rsid w:val="00C032D4"/>
    <w:rsid w:val="00C40EBA"/>
    <w:rsid w:val="00CE5A03"/>
    <w:rsid w:val="00D02E4A"/>
    <w:rsid w:val="00D96ECF"/>
    <w:rsid w:val="00E5454D"/>
    <w:rsid w:val="00F626FA"/>
    <w:rsid w:val="00FC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B025409D9B488882A99C474E59DD2E">
    <w:name w:val="17B025409D9B488882A99C474E59DD2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2990E3202634E6EA1D4DE47027195FA">
    <w:name w:val="A2990E3202634E6EA1D4DE47027195FA"/>
  </w:style>
  <w:style w:type="paragraph" w:customStyle="1" w:styleId="0D1F2E1811B544C3894EDD3540A3CE69">
    <w:name w:val="0D1F2E1811B544C3894EDD3540A3CE69"/>
  </w:style>
  <w:style w:type="paragraph" w:customStyle="1" w:styleId="304542FFD4614C268391F30FEBDA7FDB">
    <w:name w:val="304542FFD4614C268391F30FEBDA7FDB"/>
  </w:style>
  <w:style w:type="paragraph" w:customStyle="1" w:styleId="95A9EBA449854266B2A83D9F4E66EEF8">
    <w:name w:val="95A9EBA449854266B2A83D9F4E66EEF8"/>
  </w:style>
  <w:style w:type="paragraph" w:customStyle="1" w:styleId="72835D6DB6D94D218E367873E7AB0476">
    <w:name w:val="72835D6DB6D94D218E367873E7AB0476"/>
  </w:style>
  <w:style w:type="paragraph" w:customStyle="1" w:styleId="179CE22269FF4863BE4998C522E14D6E">
    <w:name w:val="179CE22269FF4863BE4998C522E14D6E"/>
  </w:style>
  <w:style w:type="paragraph" w:customStyle="1" w:styleId="C7199456442B475BB74472C660D126D4">
    <w:name w:val="C7199456442B475BB74472C660D126D4"/>
  </w:style>
  <w:style w:type="paragraph" w:customStyle="1" w:styleId="A9254EE9DCC54FEE86C7F5EFE1F28E8C">
    <w:name w:val="A9254EE9DCC54FEE86C7F5EFE1F28E8C"/>
  </w:style>
  <w:style w:type="paragraph" w:customStyle="1" w:styleId="F567D8625EC14CEE813831881EA74461">
    <w:name w:val="F567D8625EC14CEE813831881EA74461"/>
  </w:style>
  <w:style w:type="paragraph" w:customStyle="1" w:styleId="2FBEB37FBD3C4323984D0925976528D8">
    <w:name w:val="2FBEB37FBD3C4323984D0925976528D8"/>
  </w:style>
  <w:style w:type="paragraph" w:customStyle="1" w:styleId="1983075C20D7486F8C20AE6F2D8D6214">
    <w:name w:val="1983075C20D7486F8C20AE6F2D8D6214"/>
  </w:style>
  <w:style w:type="paragraph" w:customStyle="1" w:styleId="E3C7BF0678944DDF8C567D1C5BB1A11E">
    <w:name w:val="E3C7BF0678944DDF8C567D1C5BB1A11E"/>
  </w:style>
  <w:style w:type="paragraph" w:customStyle="1" w:styleId="4781941550854582A3EB5C3BA2DBF3DF">
    <w:name w:val="4781941550854582A3EB5C3BA2DBF3DF"/>
  </w:style>
  <w:style w:type="paragraph" w:customStyle="1" w:styleId="6F2C45183D214438964CF0160FD51B64">
    <w:name w:val="6F2C45183D214438964CF0160FD51B6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767FEC0B10540868BBE37E921955F3C">
    <w:name w:val="3767FEC0B10540868BBE37E921955F3C"/>
  </w:style>
  <w:style w:type="paragraph" w:customStyle="1" w:styleId="0F42EBDD9C5742929A55B149D5732493">
    <w:name w:val="0F42EBDD9C5742929A55B149D5732493"/>
  </w:style>
  <w:style w:type="paragraph" w:customStyle="1" w:styleId="7044A8094BCB40B9A3628BA721C04DD0">
    <w:name w:val="7044A8094BCB40B9A3628BA721C04DD0"/>
  </w:style>
  <w:style w:type="paragraph" w:customStyle="1" w:styleId="CABD7158C18D4148AB84454A49DA43BB">
    <w:name w:val="CABD7158C18D4148AB84454A49DA43BB"/>
  </w:style>
  <w:style w:type="paragraph" w:customStyle="1" w:styleId="724FB9296AB14289A83B412D893767D8">
    <w:name w:val="724FB9296AB14289A83B412D893767D8"/>
  </w:style>
  <w:style w:type="paragraph" w:customStyle="1" w:styleId="37C8169474EC4937BF1B1E0698C84ACB">
    <w:name w:val="37C8169474EC4937BF1B1E0698C84ACB"/>
  </w:style>
  <w:style w:type="paragraph" w:customStyle="1" w:styleId="1CADED81156C4F60975A6A2C82C622AB">
    <w:name w:val="1CADED81156C4F60975A6A2C82C622AB"/>
  </w:style>
  <w:style w:type="paragraph" w:customStyle="1" w:styleId="2F0F53C592A5474892A467B551417DB9">
    <w:name w:val="2F0F53C592A5474892A467B551417DB9"/>
  </w:style>
  <w:style w:type="paragraph" w:customStyle="1" w:styleId="C7C62521DD4749FBB224D513F96BA138">
    <w:name w:val="C7C62521DD4749FBB224D513F96BA138"/>
  </w:style>
  <w:style w:type="paragraph" w:customStyle="1" w:styleId="5A29A383A28C4134B29DF96A8A547B40">
    <w:name w:val="5A29A383A28C4134B29DF96A8A547B40"/>
  </w:style>
  <w:style w:type="paragraph" w:customStyle="1" w:styleId="94E03658E12648F787E8246B02C6DBF0">
    <w:name w:val="94E03658E12648F787E8246B02C6DBF0"/>
  </w:style>
  <w:style w:type="paragraph" w:customStyle="1" w:styleId="9296FB00641545F7BE2FBE1622F9DFF1">
    <w:name w:val="9296FB00641545F7BE2FBE1622F9DFF1"/>
  </w:style>
  <w:style w:type="paragraph" w:customStyle="1" w:styleId="C8B7214C77404A08A5534CE400124777">
    <w:name w:val="C8B7214C77404A08A5534CE400124777"/>
  </w:style>
  <w:style w:type="paragraph" w:customStyle="1" w:styleId="1C91F7BCFDA14C45AE707993640923E4">
    <w:name w:val="1C91F7BCFDA14C45AE707993640923E4"/>
  </w:style>
  <w:style w:type="paragraph" w:customStyle="1" w:styleId="E952D3400C874E66948185F1283BB1C4">
    <w:name w:val="E952D3400C874E66948185F1283BB1C4"/>
  </w:style>
  <w:style w:type="paragraph" w:customStyle="1" w:styleId="9ABD3CBE16AB4FD9B2F413B179656EA6">
    <w:name w:val="9ABD3CBE16AB4FD9B2F413B179656EA6"/>
  </w:style>
  <w:style w:type="paragraph" w:customStyle="1" w:styleId="60757EF74EC1492897847F775E3143F4">
    <w:name w:val="60757EF74EC1492897847F775E3143F4"/>
  </w:style>
  <w:style w:type="paragraph" w:customStyle="1" w:styleId="E18377F8165F4F7F87BE179B7D845A60">
    <w:name w:val="E18377F8165F4F7F87BE179B7D845A60"/>
  </w:style>
  <w:style w:type="paragraph" w:customStyle="1" w:styleId="926D8E3420384F04A9F4E788DFC09EE7">
    <w:name w:val="926D8E3420384F04A9F4E788DFC09EE7"/>
  </w:style>
  <w:style w:type="paragraph" w:customStyle="1" w:styleId="50A157F795F745709A226F0913D5DD0A">
    <w:name w:val="50A157F795F745709A226F0913D5DD0A"/>
  </w:style>
  <w:style w:type="paragraph" w:customStyle="1" w:styleId="064D463BA41C4B9C92BDA061B7B17320">
    <w:name w:val="064D463BA41C4B9C92BDA061B7B17320"/>
  </w:style>
  <w:style w:type="paragraph" w:customStyle="1" w:styleId="9CCC4785A2B14659B5944C8AC89FD1D1">
    <w:name w:val="9CCC4785A2B14659B5944C8AC89FD1D1"/>
  </w:style>
  <w:style w:type="paragraph" w:customStyle="1" w:styleId="CCFA859CD5D64D66920EDAB22D43DD97">
    <w:name w:val="CCFA859CD5D64D66920EDAB22D43DD97"/>
  </w:style>
  <w:style w:type="paragraph" w:customStyle="1" w:styleId="47D8B876DA074CB184CDD9F4FDC13624">
    <w:name w:val="47D8B876DA074CB184CDD9F4FDC13624"/>
  </w:style>
  <w:style w:type="paragraph" w:customStyle="1" w:styleId="882B34C867714A9D803C63904AC08981">
    <w:name w:val="882B34C867714A9D803C63904AC08981"/>
  </w:style>
  <w:style w:type="paragraph" w:customStyle="1" w:styleId="D909D352AD364DB2AAA76321E49CA980">
    <w:name w:val="D909D352AD364DB2AAA76321E49CA980"/>
  </w:style>
  <w:style w:type="paragraph" w:customStyle="1" w:styleId="2D6BC76B0885427E8538B17E86B9D752">
    <w:name w:val="2D6BC76B0885427E8538B17E86B9D752"/>
    <w:rsid w:val="001314E8"/>
  </w:style>
  <w:style w:type="paragraph" w:customStyle="1" w:styleId="31843D41F57F43E38056603F2C353239">
    <w:name w:val="31843D41F57F43E38056603F2C353239"/>
    <w:rsid w:val="009711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339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loo tingxian</cp:lastModifiedBy>
  <cp:revision>26</cp:revision>
  <dcterms:created xsi:type="dcterms:W3CDTF">2020-02-17T01:25:00Z</dcterms:created>
  <dcterms:modified xsi:type="dcterms:W3CDTF">2020-03-14T03:00:00Z</dcterms:modified>
  <cp:category/>
</cp:coreProperties>
</file>